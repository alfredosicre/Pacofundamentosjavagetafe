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5C22" w14:textId="77777777" w:rsidR="001F08B7" w:rsidRPr="001406DA" w:rsidRDefault="001F08B7" w:rsidP="001F08B7">
      <w:pPr>
        <w:jc w:val="center"/>
        <w:rPr>
          <w:rFonts w:ascii="Verdana" w:hAnsi="Verdana"/>
          <w:b/>
          <w:sz w:val="18"/>
          <w:szCs w:val="18"/>
          <w:u w:val="single"/>
        </w:rPr>
      </w:pPr>
      <w:r w:rsidRPr="001406DA">
        <w:rPr>
          <w:rFonts w:ascii="Verdana" w:hAnsi="Verdana"/>
          <w:b/>
          <w:sz w:val="18"/>
          <w:szCs w:val="18"/>
          <w:u w:val="single"/>
        </w:rPr>
        <w:t>CALCULAR DIA DE NACIMIENTO DE LA SEMANA</w:t>
      </w:r>
    </w:p>
    <w:p w14:paraId="1F9C094D" w14:textId="70F0E2A8" w:rsidR="00C52186" w:rsidRPr="00C52186" w:rsidRDefault="00C52186" w:rsidP="001F08B7">
      <w:pPr>
        <w:rPr>
          <w:rFonts w:ascii="Verdana" w:hAnsi="Verdana"/>
          <w:b/>
          <w:bCs/>
          <w:sz w:val="18"/>
          <w:szCs w:val="18"/>
        </w:rPr>
      </w:pPr>
      <w:r w:rsidRPr="00C52186">
        <w:rPr>
          <w:rFonts w:ascii="Verdana" w:hAnsi="Verdana"/>
          <w:b/>
          <w:bCs/>
          <w:sz w:val="18"/>
          <w:szCs w:val="18"/>
        </w:rPr>
        <w:t>Class07DiaNacimiento.java</w:t>
      </w:r>
    </w:p>
    <w:p w14:paraId="00566A1C" w14:textId="55F7D465" w:rsidR="001F08B7" w:rsidRPr="006C29FF" w:rsidRDefault="001F08B7" w:rsidP="001F08B7">
      <w:pPr>
        <w:rPr>
          <w:rFonts w:ascii="Verdana" w:hAnsi="Verdana"/>
          <w:sz w:val="18"/>
          <w:szCs w:val="18"/>
        </w:rPr>
      </w:pPr>
      <w:r w:rsidRPr="006C29FF">
        <w:rPr>
          <w:rFonts w:ascii="Verdana" w:hAnsi="Verdana"/>
          <w:sz w:val="18"/>
          <w:szCs w:val="18"/>
        </w:rPr>
        <w:t>Pedir una fecha al usuario para calcular el día de la semana que nació.  Tenemos que tener la tabla de días de la semana para la correspondencia comenzando en sábado:</w:t>
      </w:r>
    </w:p>
    <w:tbl>
      <w:tblPr>
        <w:tblW w:w="57" w:type="dxa"/>
        <w:jc w:val="center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175"/>
        <w:gridCol w:w="1102"/>
      </w:tblGrid>
      <w:tr w:rsidR="001F08B7" w:rsidRPr="00775D76" w14:paraId="4C3C392A" w14:textId="77777777" w:rsidTr="0038546E">
        <w:trPr>
          <w:trHeight w:val="170"/>
          <w:jc w:val="center"/>
        </w:trPr>
        <w:tc>
          <w:tcPr>
            <w:tcW w:w="1242" w:type="dxa"/>
            <w:tcBorders>
              <w:bottom w:val="single" w:sz="12" w:space="0" w:color="008000"/>
            </w:tcBorders>
            <w:shd w:val="solid" w:color="C0C0C0" w:fill="FFFFFF"/>
          </w:tcPr>
          <w:p w14:paraId="0E315AEA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DIA</w:t>
            </w:r>
          </w:p>
        </w:tc>
        <w:tc>
          <w:tcPr>
            <w:tcW w:w="1015" w:type="dxa"/>
            <w:tcBorders>
              <w:bottom w:val="single" w:sz="12" w:space="0" w:color="008000"/>
            </w:tcBorders>
            <w:shd w:val="solid" w:color="C0C0C0" w:fill="FFFFFF"/>
          </w:tcPr>
          <w:p w14:paraId="167972F7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NÚMERO</w:t>
            </w:r>
          </w:p>
        </w:tc>
      </w:tr>
      <w:tr w:rsidR="001F08B7" w:rsidRPr="00775D76" w14:paraId="268C2E70" w14:textId="77777777" w:rsidTr="0038546E">
        <w:trPr>
          <w:trHeight w:val="362"/>
          <w:jc w:val="center"/>
        </w:trPr>
        <w:tc>
          <w:tcPr>
            <w:tcW w:w="1242" w:type="dxa"/>
            <w:shd w:val="pct20" w:color="000000" w:fill="FFFFFF"/>
          </w:tcPr>
          <w:p w14:paraId="3D69DE93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1015" w:type="dxa"/>
            <w:shd w:val="pct20" w:color="000000" w:fill="FFFFFF"/>
          </w:tcPr>
          <w:p w14:paraId="218C830C" w14:textId="77777777"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1F08B7" w:rsidRPr="00775D76" w14:paraId="72098DA6" w14:textId="77777777" w:rsidTr="0038546E">
        <w:trPr>
          <w:jc w:val="center"/>
        </w:trPr>
        <w:tc>
          <w:tcPr>
            <w:tcW w:w="1242" w:type="dxa"/>
            <w:shd w:val="pct25" w:color="FFFF00" w:fill="FFFFFF"/>
          </w:tcPr>
          <w:p w14:paraId="6ADE58AD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Domingo</w:t>
            </w:r>
          </w:p>
        </w:tc>
        <w:tc>
          <w:tcPr>
            <w:tcW w:w="1015" w:type="dxa"/>
            <w:shd w:val="pct25" w:color="FFFF00" w:fill="FFFFFF"/>
          </w:tcPr>
          <w:p w14:paraId="6EFCC474" w14:textId="77777777"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1F08B7" w:rsidRPr="00775D76" w14:paraId="080EDDA3" w14:textId="77777777" w:rsidTr="0038546E">
        <w:trPr>
          <w:jc w:val="center"/>
        </w:trPr>
        <w:tc>
          <w:tcPr>
            <w:tcW w:w="1242" w:type="dxa"/>
            <w:shd w:val="pct20" w:color="000000" w:fill="FFFFFF"/>
          </w:tcPr>
          <w:p w14:paraId="738C0EB7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Lunes</w:t>
            </w:r>
          </w:p>
        </w:tc>
        <w:tc>
          <w:tcPr>
            <w:tcW w:w="1015" w:type="dxa"/>
            <w:shd w:val="pct20" w:color="000000" w:fill="FFFFFF"/>
          </w:tcPr>
          <w:p w14:paraId="5F1D7498" w14:textId="77777777"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1F08B7" w:rsidRPr="00775D76" w14:paraId="618E8F66" w14:textId="77777777" w:rsidTr="0038546E">
        <w:trPr>
          <w:jc w:val="center"/>
        </w:trPr>
        <w:tc>
          <w:tcPr>
            <w:tcW w:w="1242" w:type="dxa"/>
            <w:shd w:val="pct25" w:color="FFFF00" w:fill="FFFFFF"/>
          </w:tcPr>
          <w:p w14:paraId="3D5977B4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Martes</w:t>
            </w:r>
          </w:p>
        </w:tc>
        <w:tc>
          <w:tcPr>
            <w:tcW w:w="1015" w:type="dxa"/>
            <w:shd w:val="pct25" w:color="FFFF00" w:fill="FFFFFF"/>
          </w:tcPr>
          <w:p w14:paraId="2C5204CA" w14:textId="77777777"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1F08B7" w:rsidRPr="00775D76" w14:paraId="7CC1A95E" w14:textId="77777777" w:rsidTr="0038546E">
        <w:trPr>
          <w:jc w:val="center"/>
        </w:trPr>
        <w:tc>
          <w:tcPr>
            <w:tcW w:w="1242" w:type="dxa"/>
            <w:shd w:val="pct20" w:color="000000" w:fill="FFFFFF"/>
          </w:tcPr>
          <w:p w14:paraId="352029FA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Miércoles</w:t>
            </w:r>
          </w:p>
        </w:tc>
        <w:tc>
          <w:tcPr>
            <w:tcW w:w="1015" w:type="dxa"/>
            <w:shd w:val="pct20" w:color="000000" w:fill="FFFFFF"/>
          </w:tcPr>
          <w:p w14:paraId="2DF72135" w14:textId="77777777"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1F08B7" w:rsidRPr="00775D76" w14:paraId="6DD870EF" w14:textId="77777777" w:rsidTr="0038546E">
        <w:trPr>
          <w:jc w:val="center"/>
        </w:trPr>
        <w:tc>
          <w:tcPr>
            <w:tcW w:w="1242" w:type="dxa"/>
            <w:shd w:val="pct25" w:color="FFFF00" w:fill="FFFFFF"/>
          </w:tcPr>
          <w:p w14:paraId="2C8B876A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Jueves</w:t>
            </w:r>
          </w:p>
        </w:tc>
        <w:tc>
          <w:tcPr>
            <w:tcW w:w="1015" w:type="dxa"/>
            <w:shd w:val="pct25" w:color="FFFF00" w:fill="FFFFFF"/>
          </w:tcPr>
          <w:p w14:paraId="7FD6C88B" w14:textId="77777777"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1F08B7" w:rsidRPr="00775D76" w14:paraId="42923322" w14:textId="77777777" w:rsidTr="0038546E">
        <w:trPr>
          <w:jc w:val="center"/>
        </w:trPr>
        <w:tc>
          <w:tcPr>
            <w:tcW w:w="1242" w:type="dxa"/>
            <w:shd w:val="pct20" w:color="000000" w:fill="FFFFFF"/>
          </w:tcPr>
          <w:p w14:paraId="23716501" w14:textId="77777777"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Viernes</w:t>
            </w:r>
          </w:p>
        </w:tc>
        <w:tc>
          <w:tcPr>
            <w:tcW w:w="1015" w:type="dxa"/>
            <w:shd w:val="pct20" w:color="000000" w:fill="FFFFFF"/>
          </w:tcPr>
          <w:p w14:paraId="503CABA8" w14:textId="77777777"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</w:tbl>
    <w:p w14:paraId="7DC076CA" w14:textId="77777777" w:rsidR="001F08B7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14:paraId="5B9A229C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Debemos </w:t>
      </w:r>
      <w:r w:rsidR="005419D6">
        <w:rPr>
          <w:rFonts w:ascii="Verdana" w:hAnsi="Verdana" w:cs="Courier New"/>
          <w:noProof/>
          <w:sz w:val="18"/>
          <w:szCs w:val="18"/>
        </w:rPr>
        <w:t>pedir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el </w:t>
      </w:r>
      <w:r w:rsidRPr="005419D6">
        <w:rPr>
          <w:rFonts w:ascii="Verdana" w:hAnsi="Verdana" w:cs="Courier New"/>
          <w:b/>
          <w:noProof/>
          <w:sz w:val="18"/>
          <w:szCs w:val="18"/>
        </w:rPr>
        <w:t>día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, el número de </w:t>
      </w:r>
      <w:r w:rsidRPr="005419D6">
        <w:rPr>
          <w:rFonts w:ascii="Verdana" w:hAnsi="Verdana" w:cs="Courier New"/>
          <w:b/>
          <w:noProof/>
          <w:sz w:val="18"/>
          <w:szCs w:val="18"/>
        </w:rPr>
        <w:t>mes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y el </w:t>
      </w:r>
      <w:r w:rsidRPr="005419D6">
        <w:rPr>
          <w:rFonts w:ascii="Verdana" w:hAnsi="Verdana" w:cs="Courier New"/>
          <w:b/>
          <w:noProof/>
          <w:sz w:val="18"/>
          <w:szCs w:val="18"/>
        </w:rPr>
        <w:t>año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que el usuario haya nacido.</w:t>
      </w:r>
    </w:p>
    <w:p w14:paraId="432EA4D8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A partir de esto datos hay que calcular lo siguiente para averiguar el día de la semana de nacimiento:</w:t>
      </w:r>
    </w:p>
    <w:p w14:paraId="6F76DB11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Ejemplo </w:t>
      </w:r>
      <w:r w:rsidRPr="006C29FF">
        <w:rPr>
          <w:rFonts w:ascii="Verdana" w:hAnsi="Verdana" w:cs="Courier New"/>
          <w:noProof/>
          <w:sz w:val="18"/>
          <w:szCs w:val="18"/>
        </w:rPr>
        <w:sym w:font="Wingdings" w:char="F0E0"/>
      </w:r>
      <w:r w:rsidR="00793434">
        <w:rPr>
          <w:rFonts w:ascii="Verdana" w:hAnsi="Verdana" w:cs="Courier New"/>
          <w:noProof/>
          <w:sz w:val="18"/>
          <w:szCs w:val="18"/>
        </w:rPr>
        <w:t xml:space="preserve"> 15</w:t>
      </w:r>
      <w:r w:rsidRPr="006C29FF">
        <w:rPr>
          <w:rFonts w:ascii="Verdana" w:hAnsi="Verdana" w:cs="Courier New"/>
          <w:noProof/>
          <w:sz w:val="18"/>
          <w:szCs w:val="18"/>
        </w:rPr>
        <w:t>/0</w:t>
      </w:r>
      <w:r w:rsidR="00793434">
        <w:rPr>
          <w:rFonts w:ascii="Verdana" w:hAnsi="Verdana" w:cs="Courier New"/>
          <w:noProof/>
          <w:sz w:val="18"/>
          <w:szCs w:val="18"/>
        </w:rPr>
        <w:t>6</w:t>
      </w:r>
      <w:r w:rsidRPr="006C29FF">
        <w:rPr>
          <w:rFonts w:ascii="Verdana" w:hAnsi="Verdana" w:cs="Courier New"/>
          <w:noProof/>
          <w:sz w:val="18"/>
          <w:szCs w:val="18"/>
        </w:rPr>
        <w:t>/</w:t>
      </w:r>
      <w:r w:rsidR="00793434">
        <w:rPr>
          <w:rFonts w:ascii="Verdana" w:hAnsi="Verdana" w:cs="Courier New"/>
          <w:noProof/>
          <w:sz w:val="18"/>
          <w:szCs w:val="18"/>
        </w:rPr>
        <w:t>1997</w:t>
      </w:r>
    </w:p>
    <w:p w14:paraId="3DBF0AE5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14:paraId="6511C66F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0E0C56">
        <w:rPr>
          <w:rFonts w:ascii="Verdana" w:hAnsi="Verdana" w:cs="Courier New"/>
          <w:noProof/>
          <w:sz w:val="18"/>
          <w:szCs w:val="18"/>
          <w:highlight w:val="yellow"/>
        </w:rPr>
        <w:t>Hay que tener en cuenta el mes para realizar el cálculo, si el mes es Enero, el Mes será 13 y restaremos uno al año. Si el Mes es Febrero, el Mes será 14 y restaremos uno al año.</w:t>
      </w:r>
    </w:p>
    <w:p w14:paraId="75F688F5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14:paraId="0DF109C8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Para poder calcular las el número final de la semana debemos seguir los siguientes pasos:</w:t>
      </w:r>
    </w:p>
    <w:p w14:paraId="7310EAFC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14:paraId="6B13C1A0" w14:textId="77777777"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Multiplicar el Mes más</w:t>
      </w:r>
      <w:r>
        <w:rPr>
          <w:rFonts w:ascii="Verdana" w:hAnsi="Verdana" w:cs="Courier New"/>
          <w:noProof/>
          <w:sz w:val="18"/>
          <w:szCs w:val="18"/>
        </w:rPr>
        <w:t xml:space="preserve"> 1 </w:t>
      </w:r>
      <w:r w:rsidRPr="006C29FF">
        <w:rPr>
          <w:rFonts w:ascii="Verdana" w:hAnsi="Verdana" w:cs="Courier New"/>
          <w:noProof/>
          <w:sz w:val="18"/>
          <w:szCs w:val="18"/>
        </w:rPr>
        <w:t>por 3 y dividirlo entre 5</w:t>
      </w:r>
    </w:p>
    <w:p w14:paraId="6FF80F88" w14:textId="77777777" w:rsidR="001F08B7" w:rsidRDefault="001F08B7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</w:rPr>
      </w:pPr>
    </w:p>
    <w:p w14:paraId="1A78D0B7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 ((6 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+ 1) * 3) / 5  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14:paraId="27EBBD25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</w:p>
    <w:p w14:paraId="19C404EB" w14:textId="77777777"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>Dividir el año entre 4</w:t>
      </w:r>
    </w:p>
    <w:p w14:paraId="0FFD61FF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 19</w:t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>97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/ 4  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 xml:space="preserve"> 499</w:t>
      </w:r>
    </w:p>
    <w:p w14:paraId="06A53713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</w:p>
    <w:p w14:paraId="0B3E99AA" w14:textId="77777777"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>Dividir el año entre 100</w:t>
      </w:r>
    </w:p>
    <w:p w14:paraId="7B99C65A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14:paraId="555B625B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 19</w:t>
      </w:r>
      <w:r w:rsidR="00805506">
        <w:rPr>
          <w:rFonts w:ascii="Verdana" w:hAnsi="Verdana" w:cs="Courier New"/>
          <w:noProof/>
          <w:sz w:val="18"/>
          <w:szCs w:val="18"/>
          <w:lang w:val="en-US"/>
        </w:rPr>
        <w:t>97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/ 100 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19</w:t>
      </w:r>
    </w:p>
    <w:p w14:paraId="2DD91A0C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</w:p>
    <w:p w14:paraId="7CC901CB" w14:textId="77777777"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>Dividir el año entre 400</w:t>
      </w:r>
    </w:p>
    <w:p w14:paraId="4656B4DE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14:paraId="076586B0" w14:textId="77777777" w:rsidR="001F08B7" w:rsidRPr="006C29FF" w:rsidRDefault="00805506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1997</w:t>
      </w:r>
      <w:r w:rsidR="001F08B7"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/ 400 </w:t>
      </w:r>
      <w:r w:rsidR="001F08B7" w:rsidRPr="006C29FF"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 w:rsidR="001F08B7"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14:paraId="5CECBFD7" w14:textId="77777777"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sz w:val="18"/>
          <w:szCs w:val="18"/>
          <w:lang w:val="en-US"/>
        </w:rPr>
      </w:pPr>
    </w:p>
    <w:p w14:paraId="018873E6" w14:textId="77777777"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Sumar el dia, el doble del mes, el año, el resultado de la operación 1, el resultado de la operación 2, menos el resultado de la operación 3 más la operación 4 más 2.</w:t>
      </w:r>
    </w:p>
    <w:p w14:paraId="6AD2FB65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14:paraId="3B033E6A" w14:textId="77777777" w:rsidR="001F08B7" w:rsidRPr="006C29FF" w:rsidRDefault="00793434" w:rsidP="001F08B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 15</w:t>
      </w:r>
      <w:r w:rsidR="001F08B7" w:rsidRPr="006C29FF">
        <w:rPr>
          <w:rFonts w:ascii="Verdana" w:hAnsi="Verdana" w:cs="Courier New"/>
          <w:noProof/>
          <w:sz w:val="18"/>
          <w:szCs w:val="18"/>
        </w:rPr>
        <w:t xml:space="preserve"> + (6 * 2) + </w:t>
      </w:r>
      <w:r>
        <w:rPr>
          <w:rFonts w:ascii="Verdana" w:hAnsi="Verdana" w:cs="Courier New"/>
          <w:noProof/>
          <w:sz w:val="18"/>
          <w:szCs w:val="18"/>
        </w:rPr>
        <w:t>1997</w:t>
      </w:r>
      <w:r w:rsidR="001F08B7">
        <w:rPr>
          <w:rFonts w:ascii="Verdana" w:hAnsi="Verdana" w:cs="Courier New"/>
          <w:noProof/>
          <w:sz w:val="18"/>
          <w:szCs w:val="18"/>
        </w:rPr>
        <w:t xml:space="preserve"> + </w:t>
      </w:r>
      <w:r w:rsidR="001F08B7" w:rsidRPr="006C29FF">
        <w:rPr>
          <w:rFonts w:ascii="Verdana" w:hAnsi="Verdana" w:cs="Courier New"/>
          <w:noProof/>
          <w:sz w:val="18"/>
          <w:szCs w:val="18"/>
        </w:rPr>
        <w:t>4 + 49</w:t>
      </w:r>
      <w:r>
        <w:rPr>
          <w:rFonts w:ascii="Verdana" w:hAnsi="Verdana" w:cs="Courier New"/>
          <w:noProof/>
          <w:sz w:val="18"/>
          <w:szCs w:val="18"/>
        </w:rPr>
        <w:t xml:space="preserve">9 </w:t>
      </w:r>
      <w:r w:rsidR="001F08B7" w:rsidRPr="006C29FF">
        <w:rPr>
          <w:rFonts w:ascii="Verdana" w:hAnsi="Verdana" w:cs="Courier New"/>
          <w:noProof/>
          <w:sz w:val="18"/>
          <w:szCs w:val="18"/>
        </w:rPr>
        <w:t xml:space="preserve">- 19 + 4 + 2 </w:t>
      </w:r>
      <w:r w:rsidR="001F08B7" w:rsidRPr="006C29FF">
        <w:rPr>
          <w:rFonts w:ascii="Verdana" w:hAnsi="Verdana" w:cs="Courier New"/>
          <w:noProof/>
          <w:sz w:val="18"/>
          <w:szCs w:val="18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</w:rPr>
        <w:t xml:space="preserve"> 2514</w:t>
      </w:r>
    </w:p>
    <w:p w14:paraId="067E3CF5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14:paraId="33F52B51" w14:textId="77777777"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Dividir el resultado anterior entre 7.</w:t>
      </w:r>
    </w:p>
    <w:p w14:paraId="5F8B91A0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14:paraId="085E80BE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  25</w:t>
      </w:r>
      <w:r w:rsidR="00793434">
        <w:rPr>
          <w:rFonts w:ascii="Verdana" w:hAnsi="Verdana" w:cs="Courier New"/>
          <w:noProof/>
          <w:sz w:val="18"/>
          <w:szCs w:val="18"/>
        </w:rPr>
        <w:t>14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/ 7 </w:t>
      </w:r>
      <w:r w:rsidRPr="006C29FF">
        <w:rPr>
          <w:rFonts w:ascii="Verdana" w:hAnsi="Verdana" w:cs="Courier New"/>
          <w:noProof/>
          <w:sz w:val="18"/>
          <w:szCs w:val="18"/>
        </w:rPr>
        <w:sym w:font="Wingdings" w:char="F0E0"/>
      </w:r>
      <w:r w:rsidR="00793434">
        <w:rPr>
          <w:rFonts w:ascii="Verdana" w:hAnsi="Verdana" w:cs="Courier New"/>
          <w:noProof/>
          <w:sz w:val="18"/>
          <w:szCs w:val="18"/>
        </w:rPr>
        <w:t xml:space="preserve"> 359</w:t>
      </w:r>
    </w:p>
    <w:p w14:paraId="2C7DB5CB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14:paraId="6DB3EC22" w14:textId="77777777"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Restar el número del paso 5 con el número del paso 6 por 7.</w:t>
      </w:r>
    </w:p>
    <w:p w14:paraId="2A76C7D1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14:paraId="29DC7352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Courier New"/>
          <w:noProof/>
          <w:sz w:val="18"/>
          <w:szCs w:val="18"/>
          <w:lang w:val="en-US"/>
        </w:rPr>
      </w:pPr>
      <w:r w:rsidRPr="001406DA">
        <w:rPr>
          <w:rFonts w:ascii="Verdana" w:hAnsi="Verdana" w:cs="Courier New"/>
          <w:noProof/>
          <w:sz w:val="18"/>
          <w:szCs w:val="18"/>
        </w:rPr>
        <w:t xml:space="preserve"> </w:t>
      </w:r>
      <w:r w:rsidRPr="001406DA">
        <w:rPr>
          <w:rFonts w:ascii="Verdana" w:hAnsi="Verdana" w:cs="Courier New"/>
          <w:noProof/>
          <w:sz w:val="18"/>
          <w:szCs w:val="18"/>
        </w:rPr>
        <w:tab/>
        <w:t xml:space="preserve">  </w:t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>2514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– (35</w:t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>9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* 7) </w:t>
      </w:r>
      <w:r w:rsidRPr="006C29FF">
        <w:rPr>
          <w:rFonts w:ascii="Verdana" w:hAnsi="Verdana" w:cs="Courier New"/>
          <w:noProof/>
          <w:sz w:val="18"/>
          <w:szCs w:val="18"/>
        </w:rPr>
        <w:sym w:font="Wingdings" w:char="F0E0"/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 xml:space="preserve"> 1</w:t>
      </w:r>
    </w:p>
    <w:p w14:paraId="0940D4D4" w14:textId="77777777"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  <w:lang w:val="en-US"/>
        </w:rPr>
      </w:pPr>
    </w:p>
    <w:p w14:paraId="173179CC" w14:textId="77777777" w:rsidR="001F08B7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lastRenderedPageBreak/>
        <w:t xml:space="preserve">Miramos la tabla y vemos que el número </w:t>
      </w:r>
      <w:r w:rsidR="00805506">
        <w:rPr>
          <w:rFonts w:ascii="Verdana" w:hAnsi="Verdana" w:cs="Courier New"/>
          <w:noProof/>
          <w:sz w:val="18"/>
          <w:szCs w:val="18"/>
        </w:rPr>
        <w:t>1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corresponde a </w:t>
      </w:r>
      <w:r w:rsidR="00805506">
        <w:rPr>
          <w:rFonts w:ascii="Verdana" w:hAnsi="Verdana"/>
          <w:b/>
          <w:bCs/>
          <w:sz w:val="18"/>
          <w:szCs w:val="18"/>
        </w:rPr>
        <w:t>Domingo</w:t>
      </w:r>
    </w:p>
    <w:p w14:paraId="601A4419" w14:textId="77777777" w:rsidR="00E07360" w:rsidRDefault="00E07360" w:rsidP="00E0736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sectPr w:rsidR="00E07360" w:rsidSect="00E8205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8BCB3" w14:textId="77777777" w:rsidR="005B7778" w:rsidRDefault="005B7778">
      <w:r>
        <w:separator/>
      </w:r>
    </w:p>
  </w:endnote>
  <w:endnote w:type="continuationSeparator" w:id="0">
    <w:p w14:paraId="6B4C315E" w14:textId="77777777" w:rsidR="005B7778" w:rsidRDefault="005B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07D9" w14:textId="77777777" w:rsidR="006225E4" w:rsidRPr="006225E4" w:rsidRDefault="000F031D" w:rsidP="006225E4">
    <w:pPr>
      <w:pStyle w:val="Piedepgina"/>
      <w:pBdr>
        <w:top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="006225E4"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0E0C56">
      <w:rPr>
        <w:rStyle w:val="Nmerodepgina"/>
        <w:rFonts w:ascii="Verdana" w:hAnsi="Verdana"/>
        <w:noProof/>
        <w:sz w:val="20"/>
        <w:szCs w:val="20"/>
      </w:rPr>
      <w:t>1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D5E7B" w14:textId="77777777" w:rsidR="005B7778" w:rsidRDefault="005B7778">
      <w:r>
        <w:separator/>
      </w:r>
    </w:p>
  </w:footnote>
  <w:footnote w:type="continuationSeparator" w:id="0">
    <w:p w14:paraId="7E791438" w14:textId="77777777" w:rsidR="005B7778" w:rsidRDefault="005B7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22DD8" w14:textId="77777777" w:rsidR="006225E4" w:rsidRPr="006225E4" w:rsidRDefault="003601E7" w:rsidP="005B4E5C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58595B" wp14:editId="2068F69D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907415" cy="501015"/>
              <wp:effectExtent l="0" t="2540" r="3175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501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9B6DB" w14:textId="77777777" w:rsidR="006225E4" w:rsidRDefault="003764F0" w:rsidP="006225E4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31FA5027" wp14:editId="6AE1A8FB">
                                <wp:extent cx="695325" cy="257175"/>
                                <wp:effectExtent l="19050" t="0" r="9525" b="0"/>
                                <wp:docPr id="1" name="Imagen 1" descr="logo_jav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jav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5325" cy="257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-9.55pt;width:71.45pt;height:39.4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" stroked="f">
              <v:textbox style="mso-fit-shape-to-text:t">
                <w:txbxContent>
                  <w:p w:rsidR="006225E4" w:rsidRDefault="003764F0" w:rsidP="006225E4">
                    <w:pPr>
                      <w:pStyle w:val="Encabezado"/>
                      <w:jc w:val="right"/>
                    </w:pP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>
                          <wp:extent cx="695325" cy="257175"/>
                          <wp:effectExtent l="19050" t="0" r="9525" b="0"/>
                          <wp:docPr id="1" name="Imagen 1" descr="logo_jav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jav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5325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16D2">
      <w:rPr>
        <w:rFonts w:ascii="Verdana" w:hAnsi="Verdana"/>
        <w:sz w:val="20"/>
        <w:szCs w:val="20"/>
      </w:rPr>
      <w:t>FUNDAMENTOS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794405"/>
    <w:multiLevelType w:val="hybridMultilevel"/>
    <w:tmpl w:val="6B96DEFE"/>
    <w:lvl w:ilvl="0" w:tplc="D19E1CA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91EF8"/>
    <w:multiLevelType w:val="hybridMultilevel"/>
    <w:tmpl w:val="61F6787A"/>
    <w:lvl w:ilvl="0" w:tplc="4F76F2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A7545"/>
    <w:multiLevelType w:val="hybridMultilevel"/>
    <w:tmpl w:val="EF94CAE6"/>
    <w:lvl w:ilvl="0" w:tplc="F0241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1880630">
    <w:abstractNumId w:val="0"/>
  </w:num>
  <w:num w:numId="2" w16cid:durableId="1190803290">
    <w:abstractNumId w:val="5"/>
  </w:num>
  <w:num w:numId="3" w16cid:durableId="1222711565">
    <w:abstractNumId w:val="3"/>
  </w:num>
  <w:num w:numId="4" w16cid:durableId="203687043">
    <w:abstractNumId w:val="6"/>
  </w:num>
  <w:num w:numId="5" w16cid:durableId="1557737839">
    <w:abstractNumId w:val="2"/>
  </w:num>
  <w:num w:numId="6" w16cid:durableId="2096826424">
    <w:abstractNumId w:val="4"/>
  </w:num>
  <w:num w:numId="7" w16cid:durableId="63644264">
    <w:abstractNumId w:val="7"/>
  </w:num>
  <w:num w:numId="8" w16cid:durableId="165365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F0"/>
    <w:rsid w:val="000E0C56"/>
    <w:rsid w:val="000F031D"/>
    <w:rsid w:val="00122EB0"/>
    <w:rsid w:val="00195558"/>
    <w:rsid w:val="001D6D4F"/>
    <w:rsid w:val="001F08B7"/>
    <w:rsid w:val="003065DB"/>
    <w:rsid w:val="003325AC"/>
    <w:rsid w:val="00354EFA"/>
    <w:rsid w:val="003601E7"/>
    <w:rsid w:val="003764F0"/>
    <w:rsid w:val="003F62A9"/>
    <w:rsid w:val="005419D6"/>
    <w:rsid w:val="005B4E5C"/>
    <w:rsid w:val="005B7778"/>
    <w:rsid w:val="006225E4"/>
    <w:rsid w:val="00687147"/>
    <w:rsid w:val="00793434"/>
    <w:rsid w:val="007A370C"/>
    <w:rsid w:val="007F419B"/>
    <w:rsid w:val="00805506"/>
    <w:rsid w:val="00890D33"/>
    <w:rsid w:val="00906843"/>
    <w:rsid w:val="009467B6"/>
    <w:rsid w:val="0097004B"/>
    <w:rsid w:val="009B7586"/>
    <w:rsid w:val="009E749C"/>
    <w:rsid w:val="00A202A1"/>
    <w:rsid w:val="00A96AE2"/>
    <w:rsid w:val="00B055E6"/>
    <w:rsid w:val="00B065DD"/>
    <w:rsid w:val="00BC54A2"/>
    <w:rsid w:val="00C0343C"/>
    <w:rsid w:val="00C52186"/>
    <w:rsid w:val="00DB4E9A"/>
    <w:rsid w:val="00E07360"/>
    <w:rsid w:val="00E25D94"/>
    <w:rsid w:val="00E530FF"/>
    <w:rsid w:val="00E82054"/>
    <w:rsid w:val="00EA29CA"/>
    <w:rsid w:val="00ED16D2"/>
    <w:rsid w:val="00EF1AED"/>
    <w:rsid w:val="00FA5E8A"/>
    <w:rsid w:val="00FB69A6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F132F6"/>
  <w15:docId w15:val="{5D214EF5-C2E9-4865-BD87-88E720D1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6D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paragraph" w:styleId="Textodeglobo">
    <w:name w:val="Balloon Text"/>
    <w:basedOn w:val="Normal"/>
    <w:link w:val="TextodegloboCar"/>
    <w:rsid w:val="00ED16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D16D2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90684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906843"/>
    <w:rPr>
      <w:b/>
      <w:bCs/>
      <w:sz w:val="24"/>
      <w:szCs w:val="24"/>
    </w:rPr>
  </w:style>
  <w:style w:type="paragraph" w:customStyle="1" w:styleId="Textoenunciado">
    <w:name w:val="Texto enunciado"/>
    <w:basedOn w:val="Normal"/>
    <w:rsid w:val="00906843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color w:val="8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F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ACION\PLANTILLAS%20EJERCICIOS\PLANTILLAS%202008\JAVA%20AW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G:\DOCUMENTACION\PLANTILLAS EJERCICIOS\PLANTILLAS 2008\JAVA AWT.dot</Template>
  <TotalTime>8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Microforum</dc:creator>
  <cp:lastModifiedBy>Francisco García Serrano</cp:lastModifiedBy>
  <cp:revision>6</cp:revision>
  <cp:lastPrinted>1900-12-31T22:59:44Z</cp:lastPrinted>
  <dcterms:created xsi:type="dcterms:W3CDTF">2014-02-07T10:10:00Z</dcterms:created>
  <dcterms:modified xsi:type="dcterms:W3CDTF">2025-06-04T10:22:00Z</dcterms:modified>
</cp:coreProperties>
</file>