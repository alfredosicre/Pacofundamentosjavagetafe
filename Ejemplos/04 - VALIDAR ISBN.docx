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5C" w:rsidRDefault="005B4E5C" w:rsidP="00ED16D2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u w:val="single"/>
          <w:lang w:eastAsia="es-ES"/>
        </w:rPr>
      </w:pPr>
    </w:p>
    <w:p w:rsidR="00ED16D2" w:rsidRPr="00A24ADF" w:rsidRDefault="00ED16D2" w:rsidP="00ED16D2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u w:val="single"/>
          <w:lang w:eastAsia="es-ES"/>
        </w:rPr>
      </w:pPr>
      <w:r w:rsidRPr="00A24ADF">
        <w:rPr>
          <w:rFonts w:ascii="Tahoma" w:eastAsia="Times New Roman" w:hAnsi="Tahoma" w:cs="Tahoma"/>
          <w:b/>
          <w:sz w:val="20"/>
          <w:szCs w:val="20"/>
          <w:u w:val="single"/>
          <w:lang w:eastAsia="es-ES"/>
        </w:rPr>
        <w:t>VALIDAR ISBN</w:t>
      </w:r>
    </w:p>
    <w:p w:rsidR="00ED16D2" w:rsidRDefault="00ED16D2" w:rsidP="00ED16D2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:rsidR="00ED16D2" w:rsidRPr="00A24ADF" w:rsidRDefault="00ED16D2" w:rsidP="00ED16D2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>
        <w:rPr>
          <w:rFonts w:ascii="Verdana" w:eastAsia="Times New Roman" w:hAnsi="Verdana" w:cs="Tahoma"/>
          <w:sz w:val="20"/>
          <w:szCs w:val="20"/>
          <w:lang w:eastAsia="es-ES"/>
        </w:rPr>
        <w:t>Debemos comprobar que el nú</w:t>
      </w:r>
      <w:r w:rsidRPr="00A24ADF">
        <w:rPr>
          <w:rFonts w:ascii="Verdana" w:eastAsia="Times New Roman" w:hAnsi="Verdana" w:cs="Tahoma"/>
          <w:sz w:val="20"/>
          <w:szCs w:val="20"/>
          <w:lang w:eastAsia="es-ES"/>
        </w:rPr>
        <w:t>mero introducido tiene 10 caracteres.</w:t>
      </w:r>
    </w:p>
    <w:p w:rsidR="00ED16D2" w:rsidRDefault="00ED16D2" w:rsidP="00ED16D2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:rsidR="00ED16D2" w:rsidRDefault="00ED16D2" w:rsidP="00ED16D2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>EJEMPLO DE</w:t>
      </w:r>
      <w:r>
        <w:rPr>
          <w:rFonts w:ascii="Verdana" w:eastAsia="Times New Roman" w:hAnsi="Verdana" w:cs="Tahoma"/>
          <w:sz w:val="20"/>
          <w:szCs w:val="20"/>
          <w:lang w:eastAsia="es-ES"/>
        </w:rPr>
        <w:t xml:space="preserve"> NUMERO</w:t>
      </w: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ISBN QUE ESTÁ BIEN:</w:t>
      </w:r>
    </w:p>
    <w:p w:rsidR="00ED16D2" w:rsidRDefault="00ED16D2" w:rsidP="00ED16D2">
      <w:pPr>
        <w:spacing w:after="0" w:line="240" w:lineRule="auto"/>
        <w:rPr>
          <w:rFonts w:ascii="Verdana" w:eastAsia="Times New Roman" w:hAnsi="Verdana"/>
          <w:sz w:val="20"/>
          <w:szCs w:val="20"/>
          <w:lang w:eastAsia="es-ES"/>
        </w:rPr>
      </w:pP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/>
          <w:sz w:val="20"/>
          <w:szCs w:val="20"/>
          <w:lang w:eastAsia="es-ES"/>
        </w:rPr>
      </w:pPr>
      <w:r w:rsidRPr="00E41F2F">
        <w:rPr>
          <w:rFonts w:ascii="Verdana" w:eastAsia="Times New Roman" w:hAnsi="Verdana"/>
          <w:sz w:val="20"/>
          <w:szCs w:val="20"/>
          <w:lang w:eastAsia="es-ES"/>
        </w:rPr>
        <w:t>8441513929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/>
          <w:sz w:val="20"/>
          <w:szCs w:val="20"/>
          <w:lang w:eastAsia="es-ES"/>
        </w:rPr>
      </w:pPr>
      <w:r w:rsidRPr="00E41F2F">
        <w:rPr>
          <w:rFonts w:ascii="Verdana" w:eastAsia="Times New Roman" w:hAnsi="Verdana"/>
          <w:sz w:val="20"/>
          <w:szCs w:val="20"/>
          <w:lang w:eastAsia="es-ES"/>
        </w:rPr>
        <w:t> 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>1.- Se descompone la cadena y se multiplica cada número por la posición que ocupa en la cadena: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8 * 1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4 * 2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4 * 3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1 * 4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5 * 5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.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.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.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9 * 10</w:t>
      </w: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ES"/>
        </w:rPr>
      </w:pPr>
    </w:p>
    <w:p w:rsidR="00ED16D2" w:rsidRPr="00E41F2F" w:rsidRDefault="00ED16D2" w:rsidP="00ED16D2">
      <w:pPr>
        <w:spacing w:after="0" w:line="240" w:lineRule="auto"/>
        <w:rPr>
          <w:rFonts w:ascii="Verdana" w:eastAsia="Times New Roman" w:hAnsi="Verdana"/>
          <w:sz w:val="20"/>
          <w:szCs w:val="20"/>
          <w:lang w:eastAsia="es-ES"/>
        </w:rPr>
      </w:pP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2.- La suma de todas estas multiplicaciones se divide </w:t>
      </w:r>
      <w:r>
        <w:rPr>
          <w:rFonts w:ascii="Verdana" w:eastAsia="Times New Roman" w:hAnsi="Verdana" w:cs="Tahoma"/>
          <w:sz w:val="20"/>
          <w:szCs w:val="20"/>
          <w:lang w:eastAsia="es-ES"/>
        </w:rPr>
        <w:t>entre</w:t>
      </w: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11, y si el resto es cero</w:t>
      </w:r>
      <w:r>
        <w:rPr>
          <w:rFonts w:ascii="Verdana" w:eastAsia="Times New Roman" w:hAnsi="Verdana" w:cs="Tahoma"/>
          <w:sz w:val="20"/>
          <w:szCs w:val="20"/>
          <w:lang w:eastAsia="es-ES"/>
        </w:rPr>
        <w:t>, el número ISBN</w:t>
      </w:r>
      <w:r w:rsidRPr="00E41F2F">
        <w:rPr>
          <w:rFonts w:ascii="Verdana" w:eastAsia="Times New Roman" w:hAnsi="Verdana" w:cs="Tahoma"/>
          <w:sz w:val="20"/>
          <w:szCs w:val="20"/>
          <w:lang w:eastAsia="es-ES"/>
        </w:rPr>
        <w:t xml:space="preserve"> es correcto.</w:t>
      </w:r>
    </w:p>
    <w:p w:rsidR="00ED16D2" w:rsidRDefault="00ED16D2" w:rsidP="00ED16D2"/>
    <w:p w:rsidR="00ED16D2" w:rsidRDefault="00ED16D2" w:rsidP="00ED16D2">
      <w:pPr>
        <w:spacing w:after="0"/>
        <w:ind w:left="1418"/>
      </w:pPr>
      <w:r>
        <w:t xml:space="preserve">INTRODUZCA EL NUMERO ISBN A VALIDAR (10 CIFRAS)    </w:t>
      </w:r>
    </w:p>
    <w:p w:rsidR="00ED16D2" w:rsidRDefault="00ED16D2" w:rsidP="00ED16D2">
      <w:pPr>
        <w:spacing w:after="0"/>
        <w:ind w:left="1418"/>
      </w:pPr>
      <w:r>
        <w:t xml:space="preserve">1234567891                                         </w:t>
      </w:r>
    </w:p>
    <w:p w:rsidR="00ED16D2" w:rsidRDefault="00ED16D2" w:rsidP="00ED16D2">
      <w:pPr>
        <w:spacing w:after="0"/>
        <w:ind w:left="1418"/>
      </w:pPr>
      <w:smartTag w:uri="urn:schemas-microsoft-com:office:smarttags" w:element="PersonName">
        <w:smartTagPr>
          <w:attr w:name="ProductID" w:val="LA LONGITUD DE"/>
        </w:smartTagPr>
        <w:r>
          <w:t>LA LONGITUD DE</w:t>
        </w:r>
      </w:smartTag>
      <w:r>
        <w:t xml:space="preserve"> CARACTERES ES 10                    </w:t>
      </w:r>
    </w:p>
    <w:p w:rsidR="00ED16D2" w:rsidRDefault="00ED16D2" w:rsidP="00ED16D2">
      <w:pPr>
        <w:spacing w:after="0"/>
        <w:ind w:left="1418"/>
      </w:pPr>
      <w:r>
        <w:t xml:space="preserve">COMPROBANDO ISBN 1234567891                        </w:t>
      </w:r>
    </w:p>
    <w:p w:rsidR="00ED16D2" w:rsidRDefault="00ED16D2" w:rsidP="00ED16D2">
      <w:pPr>
        <w:spacing w:after="0"/>
        <w:ind w:left="1418"/>
      </w:pPr>
      <w:r>
        <w:t xml:space="preserve">                                                   </w:t>
      </w:r>
    </w:p>
    <w:p w:rsidR="00ED16D2" w:rsidRDefault="00ED16D2" w:rsidP="00ED16D2">
      <w:pPr>
        <w:spacing w:after="0"/>
        <w:ind w:left="1418"/>
      </w:pPr>
      <w:r>
        <w:t xml:space="preserve">NUMERO ISBN 1234567891 NO CORRECTO                 </w:t>
      </w:r>
    </w:p>
    <w:p w:rsidR="00ED16D2" w:rsidRDefault="00ED16D2" w:rsidP="00ED16D2">
      <w:pPr>
        <w:spacing w:after="0"/>
        <w:ind w:left="1418"/>
      </w:pPr>
      <w:r>
        <w:t xml:space="preserve">                                                   </w:t>
      </w:r>
    </w:p>
    <w:p w:rsidR="00ED16D2" w:rsidRDefault="00ED16D2" w:rsidP="00ED16D2">
      <w:pPr>
        <w:spacing w:after="0"/>
        <w:ind w:left="1418"/>
      </w:pPr>
      <w:r>
        <w:t xml:space="preserve">FIN DE PROGRAMA                                    </w:t>
      </w:r>
    </w:p>
    <w:p w:rsidR="00890D33" w:rsidRDefault="00890D33" w:rsidP="00ED16D2">
      <w:pPr>
        <w:rPr>
          <w:szCs w:val="20"/>
        </w:rPr>
      </w:pPr>
    </w:p>
    <w:p w:rsidR="00454105" w:rsidRPr="00ED16D2" w:rsidRDefault="00454105" w:rsidP="00F355DA">
      <w:pPr>
        <w:spacing w:after="0" w:line="240" w:lineRule="auto"/>
        <w:rPr>
          <w:szCs w:val="20"/>
        </w:rPr>
      </w:pPr>
      <w:bookmarkStart w:id="0" w:name="_GoBack"/>
      <w:bookmarkEnd w:id="0"/>
    </w:p>
    <w:sectPr w:rsidR="00454105" w:rsidRPr="00ED16D2" w:rsidSect="007A55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450" w:rsidRDefault="00836450">
      <w:r>
        <w:separator/>
      </w:r>
    </w:p>
  </w:endnote>
  <w:endnote w:type="continuationSeparator" w:id="0">
    <w:p w:rsidR="00836450" w:rsidRDefault="0083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5E4" w:rsidRPr="006225E4" w:rsidRDefault="007A5570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="006225E4"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F355DA">
      <w:rPr>
        <w:rStyle w:val="Nmerodepgina"/>
        <w:rFonts w:ascii="Verdana" w:hAnsi="Verdana"/>
        <w:noProof/>
        <w:sz w:val="20"/>
        <w:szCs w:val="20"/>
      </w:rPr>
      <w:t>1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450" w:rsidRDefault="00836450">
      <w:r>
        <w:separator/>
      </w:r>
    </w:p>
  </w:footnote>
  <w:footnote w:type="continuationSeparator" w:id="0">
    <w:p w:rsidR="00836450" w:rsidRDefault="00836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5E4" w:rsidRPr="006225E4" w:rsidRDefault="00F355DA" w:rsidP="005B4E5C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907415" cy="500380"/>
              <wp:effectExtent l="0" t="2540" r="0" b="190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5E4" w:rsidRDefault="003764F0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>
                                <wp:extent cx="695325" cy="361950"/>
                                <wp:effectExtent l="19050" t="0" r="9525" b="0"/>
                                <wp:docPr id="1" name="Imagen 1" descr="logo_jav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jav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71.45pt;height:39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" stroked="f">
              <v:textbox>
                <w:txbxContent>
                  <w:p w:rsidR="006225E4" w:rsidRDefault="003764F0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>
                          <wp:extent cx="695325" cy="361950"/>
                          <wp:effectExtent l="19050" t="0" r="9525" b="0"/>
                          <wp:docPr id="1" name="Imagen 1" descr="logo_jav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jav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16D2">
      <w:rPr>
        <w:rFonts w:ascii="Verdana" w:hAnsi="Verdana"/>
        <w:sz w:val="20"/>
        <w:szCs w:val="20"/>
      </w:rPr>
      <w:t>FUNDAMENTOS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991EF8"/>
    <w:multiLevelType w:val="hybridMultilevel"/>
    <w:tmpl w:val="61F6787A"/>
    <w:lvl w:ilvl="0" w:tplc="4F76F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F0"/>
    <w:rsid w:val="00195558"/>
    <w:rsid w:val="003325AC"/>
    <w:rsid w:val="00354EFA"/>
    <w:rsid w:val="003764F0"/>
    <w:rsid w:val="00454105"/>
    <w:rsid w:val="005B4E5C"/>
    <w:rsid w:val="006225E4"/>
    <w:rsid w:val="00687147"/>
    <w:rsid w:val="007A370C"/>
    <w:rsid w:val="007A5570"/>
    <w:rsid w:val="007F419B"/>
    <w:rsid w:val="00836450"/>
    <w:rsid w:val="00890D33"/>
    <w:rsid w:val="008C1DFA"/>
    <w:rsid w:val="009467B6"/>
    <w:rsid w:val="00A202A1"/>
    <w:rsid w:val="00A96AE2"/>
    <w:rsid w:val="00B055E6"/>
    <w:rsid w:val="00E25D94"/>
    <w:rsid w:val="00E530FF"/>
    <w:rsid w:val="00ED16D2"/>
    <w:rsid w:val="00EF1AED"/>
    <w:rsid w:val="00F355DA"/>
    <w:rsid w:val="00F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85D23B9B-C5C3-49A4-9463-4C152DF6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D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paragraph" w:styleId="Textodeglobo">
    <w:name w:val="Balloon Text"/>
    <w:basedOn w:val="Normal"/>
    <w:link w:val="TextodegloboCar"/>
    <w:rsid w:val="00ED16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1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ACION\PLANTILLAS%20EJERCICIOS\PLANTILLAS%202008\JAVA%20AW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 AWT.dot</Template>
  <TotalTime>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Microforum</dc:creator>
  <cp:keywords/>
  <dc:description/>
  <cp:lastModifiedBy>alumno</cp:lastModifiedBy>
  <cp:revision>2</cp:revision>
  <cp:lastPrinted>1899-12-31T23:00:00Z</cp:lastPrinted>
  <dcterms:created xsi:type="dcterms:W3CDTF">2014-02-10T09:44:00Z</dcterms:created>
  <dcterms:modified xsi:type="dcterms:W3CDTF">2014-02-10T09:44:00Z</dcterms:modified>
</cp:coreProperties>
</file>